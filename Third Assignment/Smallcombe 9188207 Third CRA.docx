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DF" w:rsidRDefault="00CA31DF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1DF">
        <w:rPr>
          <w:rFonts w:ascii="Times New Roman" w:hAnsi="Times New Roman" w:cs="Times New Roman"/>
          <w:b/>
          <w:sz w:val="28"/>
          <w:szCs w:val="28"/>
        </w:rPr>
        <w:t>CAB201 Programming Principles</w:t>
      </w:r>
    </w:p>
    <w:p w:rsidR="0035029A" w:rsidRDefault="00B40588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Third</w:t>
      </w:r>
      <w:r w:rsidR="00BD18F2">
        <w:rPr>
          <w:rFonts w:ascii="Times New Roman" w:hAnsi="Times New Roman" w:cs="Times New Roman"/>
          <w:b/>
          <w:sz w:val="28"/>
          <w:szCs w:val="28"/>
        </w:rPr>
        <w:t xml:space="preserve"> 10%</w:t>
      </w:r>
      <w:r w:rsidR="00CA31DF">
        <w:rPr>
          <w:rFonts w:ascii="Times New Roman" w:hAnsi="Times New Roman" w:cs="Times New Roman"/>
          <w:b/>
          <w:sz w:val="28"/>
          <w:szCs w:val="28"/>
        </w:rPr>
        <w:t xml:space="preserve"> Assignment </w:t>
      </w:r>
      <w:r w:rsidR="00CA31DF" w:rsidRPr="00CA31DF">
        <w:rPr>
          <w:rFonts w:ascii="Times New Roman" w:hAnsi="Times New Roman" w:cs="Times New Roman"/>
          <w:b/>
          <w:sz w:val="28"/>
          <w:szCs w:val="28"/>
        </w:rPr>
        <w:t>Criteria Reference Assessment</w:t>
      </w:r>
    </w:p>
    <w:p w:rsidR="000D6308" w:rsidRDefault="000D6308" w:rsidP="00CA31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</w:t>
      </w:r>
      <w:r w:rsidR="00BC5E5A">
        <w:rPr>
          <w:rFonts w:ascii="Times New Roman" w:hAnsi="Times New Roman" w:cs="Times New Roman"/>
          <w:b/>
          <w:sz w:val="24"/>
          <w:szCs w:val="24"/>
        </w:rPr>
        <w:t xml:space="preserve"> Michael Smallcombe</w:t>
      </w:r>
      <w:r w:rsidR="00F22AC1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Student Id:</w:t>
      </w:r>
      <w:r w:rsidR="00BC5E5A">
        <w:rPr>
          <w:rFonts w:ascii="Times New Roman" w:hAnsi="Times New Roman" w:cs="Times New Roman"/>
          <w:b/>
          <w:sz w:val="24"/>
          <w:szCs w:val="24"/>
        </w:rPr>
        <w:t xml:space="preserve"> n9188207</w:t>
      </w:r>
      <w:r w:rsidR="00C81A0F">
        <w:rPr>
          <w:rFonts w:ascii="Times New Roman" w:hAnsi="Times New Roman" w:cs="Times New Roman"/>
          <w:b/>
          <w:sz w:val="24"/>
          <w:szCs w:val="24"/>
        </w:rPr>
        <w:t xml:space="preserve">    9.5/10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552"/>
        <w:gridCol w:w="2471"/>
      </w:tblGrid>
      <w:tr w:rsidR="000B5C1A" w:rsidTr="00B40588">
        <w:tc>
          <w:tcPr>
            <w:tcW w:w="4219" w:type="dxa"/>
          </w:tcPr>
          <w:p w:rsidR="000B5C1A" w:rsidRPr="00600ED0" w:rsidRDefault="00386DE6" w:rsidP="00B40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 implements Conversion </w:t>
            </w:r>
            <w:r w:rsidR="00B40588">
              <w:rPr>
                <w:rFonts w:ascii="Times New Roman" w:hAnsi="Times New Roman" w:cs="Times New Roman"/>
                <w:b/>
                <w:sz w:val="28"/>
                <w:szCs w:val="28"/>
              </w:rPr>
              <w:t>Calculator with a GUI interface</w:t>
            </w:r>
          </w:p>
        </w:tc>
        <w:tc>
          <w:tcPr>
            <w:tcW w:w="2552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E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Grade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Possible</w:t>
            </w:r>
          </w:p>
        </w:tc>
        <w:tc>
          <w:tcPr>
            <w:tcW w:w="2471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Maximum Mark Possible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compilation errors</w:t>
            </w: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922851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B405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7CE7" w:rsidRDefault="00B40588" w:rsidP="00B40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DE6">
              <w:rPr>
                <w:rFonts w:ascii="Times New Roman" w:hAnsi="Times New Roman" w:cs="Times New Roman"/>
                <w:b/>
                <w:sz w:val="24"/>
                <w:szCs w:val="24"/>
              </w:rPr>
              <w:t>Form1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all specified controls but no event handlers </w:t>
            </w: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3EF8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 performs one calculation with no error checking and </w:t>
            </w:r>
            <w:r w:rsidR="00B40588">
              <w:rPr>
                <w:rFonts w:ascii="Times New Roman" w:hAnsi="Times New Roman" w:cs="Times New Roman"/>
                <w:sz w:val="24"/>
                <w:szCs w:val="24"/>
              </w:rPr>
              <w:t>with all buttons enabled &amp; visible at one time</w:t>
            </w: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524516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40588" w:rsidTr="00B40588">
        <w:tc>
          <w:tcPr>
            <w:tcW w:w="4219" w:type="dxa"/>
          </w:tcPr>
          <w:p w:rsidR="003C7CE7" w:rsidRDefault="003C7CE7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F93EF8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 performs multiple calculation with error checking &amp; controls enabled and/or visible when required</w:t>
            </w:r>
          </w:p>
          <w:p w:rsidR="00EE64BA" w:rsidRDefault="00EE64BA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4BA" w:rsidRDefault="00EE64BA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4BA">
              <w:rPr>
                <w:rFonts w:ascii="Times New Roman" w:hAnsi="Times New Roman" w:cs="Times New Roman"/>
                <w:b/>
                <w:sz w:val="24"/>
                <w:szCs w:val="24"/>
              </w:rPr>
              <w:t>Form1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contains no program logic</w:t>
            </w:r>
          </w:p>
          <w:p w:rsidR="003C7CE7" w:rsidRDefault="003C7CE7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/7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5334D">
              <w:rPr>
                <w:rFonts w:ascii="Times New Roman" w:hAnsi="Times New Roman" w:cs="Times New Roman"/>
                <w:sz w:val="24"/>
                <w:szCs w:val="24"/>
              </w:rPr>
              <w:t>/9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3EF8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previous requirement  for a grade of 6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/7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addition of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 xml:space="preserve"> the following:</w:t>
            </w:r>
          </w:p>
          <w:p w:rsidR="003C5D62" w:rsidRDefault="003C5D62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386DE6" w:rsidP="00386D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CE7">
              <w:rPr>
                <w:rFonts w:ascii="Times New Roman" w:hAnsi="Times New Roman" w:cs="Times New Roman"/>
                <w:b/>
                <w:sz w:val="24"/>
                <w:szCs w:val="24"/>
              </w:rPr>
              <w:t>Curency_Exchange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code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at least one</w:t>
            </w:r>
            <w:r w:rsidR="00F93EF8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CE7">
              <w:rPr>
                <w:rFonts w:ascii="Times New Roman" w:hAnsi="Times New Roman" w:cs="Times New Roman"/>
                <w:sz w:val="24"/>
                <w:szCs w:val="24"/>
              </w:rPr>
              <w:t xml:space="preserve">which performs the calculation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has a method comment including pre and post conditions</w:t>
            </w:r>
          </w:p>
          <w:p w:rsidR="003C7CE7" w:rsidRDefault="003C7CE7" w:rsidP="003C7CE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CE7" w:rsidRPr="00386DE6" w:rsidRDefault="003C7CE7" w:rsidP="003C7CE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B27894" w:rsidRDefault="00C81A0F" w:rsidP="00CA3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Your GUI</w:t>
      </w:r>
      <w:r w:rsidR="00B27894">
        <w:rPr>
          <w:rFonts w:ascii="Times New Roman" w:hAnsi="Times New Roman" w:cs="Times New Roman"/>
          <w:b/>
          <w:sz w:val="28"/>
          <w:szCs w:val="28"/>
        </w:rPr>
        <w:t xml:space="preserve"> allows on</w:t>
      </w:r>
      <w:r w:rsidR="001E3522">
        <w:rPr>
          <w:rFonts w:ascii="Times New Roman" w:hAnsi="Times New Roman" w:cs="Times New Roman"/>
          <w:b/>
          <w:sz w:val="28"/>
          <w:szCs w:val="28"/>
        </w:rPr>
        <w:t>e to do a second conversion but it prevents one fro</w:t>
      </w:r>
      <w:r w:rsidR="00B27894">
        <w:rPr>
          <w:rFonts w:ascii="Times New Roman" w:hAnsi="Times New Roman" w:cs="Times New Roman"/>
          <w:b/>
          <w:sz w:val="28"/>
          <w:szCs w:val="28"/>
        </w:rPr>
        <w:t>m doing a th</w:t>
      </w:r>
      <w:r w:rsidR="009D05E8">
        <w:rPr>
          <w:rFonts w:ascii="Times New Roman" w:hAnsi="Times New Roman" w:cs="Times New Roman"/>
          <w:b/>
          <w:sz w:val="28"/>
          <w:szCs w:val="28"/>
        </w:rPr>
        <w:t xml:space="preserve">ird or more conversions.  As the Yes button is still checked and the only option one has is to </w:t>
      </w:r>
      <w:proofErr w:type="gramStart"/>
      <w:r w:rsidR="009D05E8">
        <w:rPr>
          <w:rFonts w:ascii="Times New Roman" w:hAnsi="Times New Roman" w:cs="Times New Roman"/>
          <w:b/>
          <w:sz w:val="28"/>
          <w:szCs w:val="28"/>
        </w:rPr>
        <w:t>Check</w:t>
      </w:r>
      <w:proofErr w:type="gramEnd"/>
      <w:r w:rsidR="009D05E8">
        <w:rPr>
          <w:rFonts w:ascii="Times New Roman" w:hAnsi="Times New Roman" w:cs="Times New Roman"/>
          <w:b/>
          <w:sz w:val="28"/>
          <w:szCs w:val="28"/>
        </w:rPr>
        <w:t xml:space="preserve"> the No button!</w:t>
      </w:r>
    </w:p>
    <w:p w:rsidR="00B27894" w:rsidRDefault="009D05E8" w:rsidP="00CA3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You needed to u</w:t>
      </w:r>
      <w:r w:rsidR="00B27894">
        <w:rPr>
          <w:rFonts w:ascii="Times New Roman" w:hAnsi="Times New Roman" w:cs="Times New Roman"/>
          <w:b/>
          <w:sz w:val="28"/>
          <w:szCs w:val="28"/>
        </w:rPr>
        <w:t>ncheck the Yes butto</w:t>
      </w:r>
      <w:r w:rsidR="00C81A0F">
        <w:rPr>
          <w:rFonts w:ascii="Times New Roman" w:hAnsi="Times New Roman" w:cs="Times New Roman"/>
          <w:b/>
          <w:sz w:val="28"/>
          <w:szCs w:val="28"/>
        </w:rPr>
        <w:t>n</w:t>
      </w:r>
      <w:r w:rsidR="00B27894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but need to be careful when you do this as it will cause the event handler to execute.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Could lead to a recursive infinite loop.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D05E8" w:rsidRDefault="009D05E8" w:rsidP="00CA3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InputStates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method would benefit if the case values were an enumerated type rather than the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values  0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– 4. </w:t>
      </w:r>
      <w:bookmarkStart w:id="0" w:name="_GoBack"/>
      <w:bookmarkEnd w:id="0"/>
    </w:p>
    <w:sectPr w:rsidR="009D05E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D70" w:rsidRDefault="00892D70" w:rsidP="00CA31DF">
      <w:pPr>
        <w:spacing w:after="0" w:line="240" w:lineRule="auto"/>
      </w:pPr>
      <w:r>
        <w:separator/>
      </w:r>
    </w:p>
  </w:endnote>
  <w:endnote w:type="continuationSeparator" w:id="0">
    <w:p w:rsidR="00892D70" w:rsidRDefault="00892D70" w:rsidP="00CA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C1A" w:rsidRDefault="000B5C1A">
    <w:pPr>
      <w:pStyle w:val="Footer"/>
      <w:jc w:val="center"/>
    </w:pPr>
  </w:p>
  <w:p w:rsidR="00CA31DF" w:rsidRDefault="00CA3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D70" w:rsidRDefault="00892D70" w:rsidP="00CA31DF">
      <w:pPr>
        <w:spacing w:after="0" w:line="240" w:lineRule="auto"/>
      </w:pPr>
      <w:r>
        <w:separator/>
      </w:r>
    </w:p>
  </w:footnote>
  <w:footnote w:type="continuationSeparator" w:id="0">
    <w:p w:rsidR="00892D70" w:rsidRDefault="00892D70" w:rsidP="00CA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029B"/>
    <w:multiLevelType w:val="hybridMultilevel"/>
    <w:tmpl w:val="26B07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DF"/>
    <w:rsid w:val="00082B62"/>
    <w:rsid w:val="000B5C1A"/>
    <w:rsid w:val="000D6308"/>
    <w:rsid w:val="000E00A7"/>
    <w:rsid w:val="000E7568"/>
    <w:rsid w:val="001E3522"/>
    <w:rsid w:val="0020641C"/>
    <w:rsid w:val="00257132"/>
    <w:rsid w:val="0026326E"/>
    <w:rsid w:val="002B7CE4"/>
    <w:rsid w:val="00321C6D"/>
    <w:rsid w:val="003430EF"/>
    <w:rsid w:val="00386DE6"/>
    <w:rsid w:val="003C5D62"/>
    <w:rsid w:val="003C7CE7"/>
    <w:rsid w:val="0045334D"/>
    <w:rsid w:val="004F32A6"/>
    <w:rsid w:val="00524516"/>
    <w:rsid w:val="005F102A"/>
    <w:rsid w:val="00600ED0"/>
    <w:rsid w:val="00613575"/>
    <w:rsid w:val="006440C8"/>
    <w:rsid w:val="0073698A"/>
    <w:rsid w:val="007B251D"/>
    <w:rsid w:val="00856B23"/>
    <w:rsid w:val="00875B76"/>
    <w:rsid w:val="00892D70"/>
    <w:rsid w:val="008B6C1C"/>
    <w:rsid w:val="00922851"/>
    <w:rsid w:val="00982438"/>
    <w:rsid w:val="0099215B"/>
    <w:rsid w:val="009C722C"/>
    <w:rsid w:val="009D05E8"/>
    <w:rsid w:val="00A15819"/>
    <w:rsid w:val="00A36D6C"/>
    <w:rsid w:val="00AB75B2"/>
    <w:rsid w:val="00AF34B6"/>
    <w:rsid w:val="00B27894"/>
    <w:rsid w:val="00B40588"/>
    <w:rsid w:val="00BC5E5A"/>
    <w:rsid w:val="00BD18F2"/>
    <w:rsid w:val="00C77854"/>
    <w:rsid w:val="00C81A0F"/>
    <w:rsid w:val="00CA31DF"/>
    <w:rsid w:val="00CE1B04"/>
    <w:rsid w:val="00D33F41"/>
    <w:rsid w:val="00D970E2"/>
    <w:rsid w:val="00DA4062"/>
    <w:rsid w:val="00E15DA9"/>
    <w:rsid w:val="00E73F7C"/>
    <w:rsid w:val="00EE64BA"/>
    <w:rsid w:val="00F22AC1"/>
    <w:rsid w:val="00F93EF8"/>
    <w:rsid w:val="00F97690"/>
    <w:rsid w:val="00F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4AAFBA5B.dotm</Template>
  <TotalTime>196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roggenka</cp:lastModifiedBy>
  <cp:revision>38</cp:revision>
  <cp:lastPrinted>2015-04-13T23:44:00Z</cp:lastPrinted>
  <dcterms:created xsi:type="dcterms:W3CDTF">2014-08-02T11:10:00Z</dcterms:created>
  <dcterms:modified xsi:type="dcterms:W3CDTF">2015-05-21T21:50:00Z</dcterms:modified>
</cp:coreProperties>
</file>